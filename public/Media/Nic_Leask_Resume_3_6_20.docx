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49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454"/>
        <w:gridCol w:w="2072"/>
        <w:gridCol w:w="3903"/>
        <w:gridCol w:w="2185"/>
        <w:gridCol w:w="1935"/>
      </w:tblGrid>
      <w:tr w:rsidR="008926E8" w:rsidRPr="008926E8" w14:paraId="76DACB8A" w14:textId="77777777" w:rsidTr="00061116">
        <w:trPr>
          <w:trHeight w:val="1710"/>
        </w:trPr>
        <w:tc>
          <w:tcPr>
            <w:tcW w:w="1454" w:type="dxa"/>
            <w:tcBorders>
              <w:bottom w:val="single" w:sz="18" w:space="0" w:color="5B9BD5" w:themeColor="accent5"/>
            </w:tcBorders>
          </w:tcPr>
          <w:p w14:paraId="125E2EEB" w14:textId="77777777" w:rsidR="00605A5B" w:rsidRPr="008926E8" w:rsidRDefault="00605A5B">
            <w:pPr>
              <w:rPr>
                <w:color w:val="404040" w:themeColor="text1" w:themeTint="BF"/>
              </w:rPr>
            </w:pPr>
          </w:p>
        </w:tc>
        <w:tc>
          <w:tcPr>
            <w:tcW w:w="8160" w:type="dxa"/>
            <w:gridSpan w:val="3"/>
            <w:tcBorders>
              <w:bottom w:val="single" w:sz="18" w:space="0" w:color="5B9BD5" w:themeColor="accent5"/>
            </w:tcBorders>
          </w:tcPr>
          <w:p w14:paraId="423AB3F4" w14:textId="77777777" w:rsidR="00605A5B" w:rsidRPr="008926E8" w:rsidRDefault="00FD594B" w:rsidP="00605A5B">
            <w:pPr>
              <w:pStyle w:val="Title"/>
              <w:rPr>
                <w:color w:val="1265BE"/>
              </w:rPr>
            </w:pPr>
            <w:r w:rsidRPr="008926E8">
              <w:rPr>
                <w:color w:val="1265BE"/>
              </w:rPr>
              <w:t>Nicholas Leask</w:t>
            </w:r>
            <w:r w:rsidR="00A77921" w:rsidRPr="008926E8">
              <w:rPr>
                <w:color w:val="1265BE"/>
              </w:rPr>
              <w:t xml:space="preserve"> </w:t>
            </w:r>
          </w:p>
          <w:p w14:paraId="61167586" w14:textId="75CE2FD8" w:rsidR="00605A5B" w:rsidRPr="008926E8" w:rsidRDefault="00FD594B" w:rsidP="00A77921">
            <w:pPr>
              <w:pStyle w:val="Subtitle"/>
              <w:rPr>
                <w:color w:val="404040" w:themeColor="text1" w:themeTint="BF"/>
              </w:rPr>
            </w:pPr>
            <w:r w:rsidRPr="008926E8">
              <w:rPr>
                <w:color w:val="1265BE"/>
              </w:rPr>
              <w:t>Software Engineer</w:t>
            </w:r>
          </w:p>
        </w:tc>
        <w:tc>
          <w:tcPr>
            <w:tcW w:w="1934" w:type="dxa"/>
            <w:tcBorders>
              <w:bottom w:val="single" w:sz="18" w:space="0" w:color="5B9BD5" w:themeColor="accent5"/>
            </w:tcBorders>
          </w:tcPr>
          <w:p w14:paraId="35A7865F" w14:textId="77777777" w:rsidR="00605A5B" w:rsidRPr="008926E8" w:rsidRDefault="00605A5B">
            <w:pPr>
              <w:rPr>
                <w:color w:val="404040" w:themeColor="text1" w:themeTint="BF"/>
              </w:rPr>
            </w:pPr>
          </w:p>
        </w:tc>
      </w:tr>
      <w:tr w:rsidR="008926E8" w:rsidRPr="008926E8" w14:paraId="2F0C6961" w14:textId="77777777" w:rsidTr="005C7B0D">
        <w:trPr>
          <w:trHeight w:val="269"/>
        </w:trPr>
        <w:tc>
          <w:tcPr>
            <w:tcW w:w="3526" w:type="dxa"/>
            <w:gridSpan w:val="2"/>
            <w:tcBorders>
              <w:top w:val="single" w:sz="18" w:space="0" w:color="5B9BD5" w:themeColor="accent5"/>
              <w:right w:val="single" w:sz="18" w:space="0" w:color="5B9BD5" w:themeColor="accent5"/>
            </w:tcBorders>
          </w:tcPr>
          <w:p w14:paraId="42BF75F4" w14:textId="77777777" w:rsidR="00F4501B" w:rsidRPr="008926E8" w:rsidRDefault="00F4501B">
            <w:pPr>
              <w:rPr>
                <w:color w:val="404040" w:themeColor="text1" w:themeTint="BF"/>
              </w:rPr>
            </w:pPr>
          </w:p>
        </w:tc>
        <w:tc>
          <w:tcPr>
            <w:tcW w:w="3903" w:type="dxa"/>
            <w:tcBorders>
              <w:top w:val="single" w:sz="18" w:space="0" w:color="5B9BD5" w:themeColor="accent5"/>
              <w:left w:val="single" w:sz="18" w:space="0" w:color="5B9BD5" w:themeColor="accent5"/>
            </w:tcBorders>
          </w:tcPr>
          <w:p w14:paraId="461CDF31" w14:textId="77777777" w:rsidR="00F4501B" w:rsidRPr="008926E8" w:rsidRDefault="00F4501B">
            <w:pPr>
              <w:rPr>
                <w:color w:val="404040" w:themeColor="text1" w:themeTint="BF"/>
              </w:rPr>
            </w:pPr>
          </w:p>
        </w:tc>
        <w:tc>
          <w:tcPr>
            <w:tcW w:w="4119" w:type="dxa"/>
            <w:gridSpan w:val="2"/>
            <w:tcBorders>
              <w:top w:val="single" w:sz="18" w:space="0" w:color="5B9BD5" w:themeColor="accent5"/>
            </w:tcBorders>
          </w:tcPr>
          <w:p w14:paraId="5CAB3490" w14:textId="77777777" w:rsidR="00F4501B" w:rsidRPr="008926E8" w:rsidRDefault="00F4501B">
            <w:pPr>
              <w:rPr>
                <w:color w:val="404040" w:themeColor="text1" w:themeTint="BF"/>
              </w:rPr>
            </w:pPr>
          </w:p>
        </w:tc>
      </w:tr>
      <w:tr w:rsidR="008926E8" w:rsidRPr="008926E8" w14:paraId="24C47A30" w14:textId="77777777" w:rsidTr="00061116">
        <w:trPr>
          <w:trHeight w:val="1926"/>
        </w:trPr>
        <w:tc>
          <w:tcPr>
            <w:tcW w:w="3526" w:type="dxa"/>
            <w:gridSpan w:val="2"/>
            <w:tcBorders>
              <w:right w:val="single" w:sz="18" w:space="0" w:color="5B9BD5" w:themeColor="accent5"/>
            </w:tcBorders>
          </w:tcPr>
          <w:p w14:paraId="69221D04" w14:textId="1D0638F8" w:rsidR="0035236F" w:rsidRPr="008926E8" w:rsidRDefault="0035236F" w:rsidP="0035236F">
            <w:pPr>
              <w:pStyle w:val="Heading1"/>
              <w:rPr>
                <w:rFonts w:cstheme="minorHAnsi"/>
                <w:color w:val="1265BE"/>
              </w:rPr>
            </w:pPr>
            <w:r w:rsidRPr="008926E8">
              <w:rPr>
                <w:rFonts w:cstheme="minorHAnsi"/>
                <w:color w:val="1265BE"/>
              </w:rPr>
              <w:t>Contact</w:t>
            </w:r>
          </w:p>
          <w:p w14:paraId="6A276D38" w14:textId="61EA0080" w:rsidR="00C1095A" w:rsidRPr="008926E8" w:rsidRDefault="00FD594B" w:rsidP="00C1095A">
            <w:pPr>
              <w:pStyle w:val="TextLeft"/>
              <w:rPr>
                <w:rFonts w:cstheme="minorHAnsi"/>
              </w:rPr>
            </w:pPr>
            <w:r w:rsidRPr="008926E8">
              <w:rPr>
                <w:rFonts w:cstheme="minorHAnsi"/>
              </w:rPr>
              <w:t>516-587-4938</w:t>
            </w:r>
          </w:p>
          <w:p w14:paraId="0595DE14" w14:textId="08D0F9A1" w:rsidR="005134CC" w:rsidRPr="008926E8" w:rsidRDefault="00981B84" w:rsidP="005134CC">
            <w:pPr>
              <w:pStyle w:val="TextLeft"/>
              <w:rPr>
                <w:rFonts w:cstheme="minorHAnsi"/>
              </w:rPr>
            </w:pPr>
            <w:hyperlink r:id="rId11" w:history="1">
              <w:r w:rsidR="005134CC" w:rsidRPr="008926E8">
                <w:rPr>
                  <w:rStyle w:val="Hyperlink"/>
                  <w:rFonts w:cstheme="minorHAnsi"/>
                  <w:color w:val="404040" w:themeColor="text1" w:themeTint="BF"/>
                </w:rPr>
                <w:t>Leask.Nicholas@gmail.com</w:t>
              </w:r>
            </w:hyperlink>
            <w:r w:rsidR="005134CC" w:rsidRPr="008926E8">
              <w:rPr>
                <w:rFonts w:cstheme="minorHAnsi"/>
              </w:rPr>
              <w:t xml:space="preserve"> </w:t>
            </w:r>
          </w:p>
          <w:p w14:paraId="61756BD9" w14:textId="77777777" w:rsidR="005134CC" w:rsidRPr="008926E8" w:rsidRDefault="00981B84" w:rsidP="005134CC">
            <w:pPr>
              <w:pStyle w:val="TextLeft"/>
              <w:rPr>
                <w:rFonts w:cstheme="minorHAnsi"/>
              </w:rPr>
            </w:pPr>
            <w:hyperlink r:id="rId12" w:history="1">
              <w:r w:rsidR="005134CC" w:rsidRPr="008926E8">
                <w:rPr>
                  <w:rStyle w:val="Hyperlink"/>
                  <w:rFonts w:cstheme="minorHAnsi"/>
                  <w:color w:val="404040" w:themeColor="text1" w:themeTint="BF"/>
                </w:rPr>
                <w:t>linkedin.com/in/</w:t>
              </w:r>
              <w:proofErr w:type="spellStart"/>
              <w:r w:rsidR="005134CC" w:rsidRPr="008926E8">
                <w:rPr>
                  <w:rStyle w:val="Hyperlink"/>
                  <w:rFonts w:cstheme="minorHAnsi"/>
                  <w:color w:val="404040" w:themeColor="text1" w:themeTint="BF"/>
                </w:rPr>
                <w:t>nicholas-leask</w:t>
              </w:r>
              <w:proofErr w:type="spellEnd"/>
              <w:r w:rsidR="005134CC" w:rsidRPr="008926E8">
                <w:rPr>
                  <w:rStyle w:val="Hyperlink"/>
                  <w:rFonts w:cstheme="minorHAnsi"/>
                  <w:color w:val="404040" w:themeColor="text1" w:themeTint="BF"/>
                </w:rPr>
                <w:t>/</w:t>
              </w:r>
            </w:hyperlink>
            <w:r w:rsidR="005134CC" w:rsidRPr="008926E8">
              <w:rPr>
                <w:rFonts w:cstheme="minorHAnsi"/>
              </w:rPr>
              <w:t xml:space="preserve">   </w:t>
            </w:r>
          </w:p>
          <w:p w14:paraId="70B741B7" w14:textId="77777777" w:rsidR="005134CC" w:rsidRPr="008926E8" w:rsidRDefault="00981B84" w:rsidP="005134CC">
            <w:pPr>
              <w:pStyle w:val="TextLeft"/>
              <w:rPr>
                <w:rFonts w:cstheme="minorHAnsi"/>
              </w:rPr>
            </w:pPr>
            <w:hyperlink r:id="rId13" w:history="1">
              <w:r w:rsidR="005134CC" w:rsidRPr="008926E8">
                <w:rPr>
                  <w:rStyle w:val="Hyperlink"/>
                  <w:rFonts w:cstheme="minorHAnsi"/>
                  <w:color w:val="404040" w:themeColor="text1" w:themeTint="BF"/>
                </w:rPr>
                <w:t>github.com/</w:t>
              </w:r>
              <w:proofErr w:type="spellStart"/>
              <w:r w:rsidR="005134CC" w:rsidRPr="008926E8">
                <w:rPr>
                  <w:rStyle w:val="Hyperlink"/>
                  <w:rFonts w:cstheme="minorHAnsi"/>
                  <w:color w:val="404040" w:themeColor="text1" w:themeTint="BF"/>
                </w:rPr>
                <w:t>leaskn</w:t>
              </w:r>
              <w:proofErr w:type="spellEnd"/>
            </w:hyperlink>
            <w:r w:rsidR="005134CC" w:rsidRPr="008926E8">
              <w:rPr>
                <w:rFonts w:cstheme="minorHAnsi"/>
              </w:rPr>
              <w:t xml:space="preserve"> </w:t>
            </w:r>
          </w:p>
          <w:p w14:paraId="4160FA2C" w14:textId="77777777" w:rsidR="00605A5B" w:rsidRPr="008926E8" w:rsidRDefault="00605A5B" w:rsidP="00605A5B">
            <w:pPr>
              <w:pStyle w:val="TextLeft"/>
              <w:rPr>
                <w:rFonts w:cstheme="minorHAnsi"/>
              </w:rPr>
            </w:pPr>
          </w:p>
        </w:tc>
        <w:tc>
          <w:tcPr>
            <w:tcW w:w="8023" w:type="dxa"/>
            <w:gridSpan w:val="3"/>
            <w:tcBorders>
              <w:left w:val="single" w:sz="18" w:space="0" w:color="5B9BD5" w:themeColor="accent5"/>
              <w:bottom w:val="single" w:sz="8" w:space="0" w:color="5B9BD5" w:themeColor="accent5"/>
            </w:tcBorders>
          </w:tcPr>
          <w:p w14:paraId="48CCBAE9" w14:textId="6BA39ACC" w:rsidR="00F82836" w:rsidRPr="008926E8" w:rsidRDefault="00A1431C" w:rsidP="00405F20">
            <w:pPr>
              <w:pStyle w:val="Heading2"/>
              <w:rPr>
                <w:rFonts w:asciiTheme="minorHAnsi" w:hAnsiTheme="minorHAnsi" w:cstheme="minorHAnsi"/>
                <w:color w:val="1265BE"/>
              </w:rPr>
            </w:pPr>
            <w:r w:rsidRPr="008926E8">
              <w:rPr>
                <w:rFonts w:cstheme="minorHAnsi"/>
                <w:color w:val="1265BE"/>
              </w:rPr>
              <w:t>Objective</w:t>
            </w:r>
          </w:p>
          <w:p w14:paraId="712B4A0B" w14:textId="7ABFDA2E" w:rsidR="00605A5B" w:rsidRPr="008926E8" w:rsidRDefault="002463E2" w:rsidP="0035236F">
            <w:pPr>
              <w:pStyle w:val="TextRight"/>
              <w:rPr>
                <w:rFonts w:cstheme="minorHAnsi"/>
                <w:szCs w:val="22"/>
              </w:rPr>
            </w:pPr>
            <w:r w:rsidRPr="008926E8">
              <w:rPr>
                <w:rFonts w:eastAsia="Times New Roman" w:cstheme="minorHAnsi"/>
                <w:szCs w:val="22"/>
                <w:shd w:val="clear" w:color="auto" w:fill="FFFFFF"/>
              </w:rPr>
              <w:t>To obtain a challenging position where I can utilize my past experiences</w:t>
            </w:r>
            <w:r w:rsidR="0035236F" w:rsidRPr="008926E8">
              <w:rPr>
                <w:rFonts w:eastAsia="Times New Roman" w:cstheme="minorHAnsi"/>
                <w:szCs w:val="22"/>
                <w:shd w:val="clear" w:color="auto" w:fill="FFFFFF"/>
              </w:rPr>
              <w:t>, technical, and non-technical skills to bring value to others, the organization, and myself</w:t>
            </w:r>
            <w:r w:rsidRPr="008926E8">
              <w:rPr>
                <w:rFonts w:eastAsia="Times New Roman" w:cstheme="minorHAnsi"/>
                <w:szCs w:val="22"/>
                <w:shd w:val="clear" w:color="auto" w:fill="FFFFFF"/>
              </w:rPr>
              <w:t>.</w:t>
            </w:r>
            <w:r w:rsidR="0035236F" w:rsidRPr="008926E8">
              <w:rPr>
                <w:rFonts w:eastAsia="Times New Roman" w:cstheme="minorHAnsi"/>
                <w:szCs w:val="22"/>
                <w:shd w:val="clear" w:color="auto" w:fill="FFFFFF"/>
              </w:rPr>
              <w:t xml:space="preserve"> </w:t>
            </w:r>
          </w:p>
        </w:tc>
      </w:tr>
      <w:tr w:rsidR="008926E8" w:rsidRPr="008926E8" w14:paraId="16AB020F" w14:textId="77777777" w:rsidTr="00061116">
        <w:trPr>
          <w:trHeight w:val="5344"/>
        </w:trPr>
        <w:tc>
          <w:tcPr>
            <w:tcW w:w="3526" w:type="dxa"/>
            <w:gridSpan w:val="2"/>
            <w:tcBorders>
              <w:right w:val="single" w:sz="18" w:space="0" w:color="5B9BD5" w:themeColor="accent5"/>
            </w:tcBorders>
          </w:tcPr>
          <w:p w14:paraId="20905663" w14:textId="166B9A1A" w:rsidR="000E1D44" w:rsidRPr="008926E8" w:rsidRDefault="00A1431C" w:rsidP="000E1D44">
            <w:pPr>
              <w:pStyle w:val="Heading1"/>
              <w:rPr>
                <w:rFonts w:asciiTheme="minorHAnsi" w:hAnsiTheme="minorHAnsi" w:cstheme="minorHAnsi"/>
                <w:color w:val="1265BE"/>
              </w:rPr>
            </w:pPr>
            <w:bookmarkStart w:id="0" w:name="OLE_LINK1"/>
            <w:bookmarkStart w:id="1" w:name="OLE_LINK2"/>
            <w:r w:rsidRPr="008926E8">
              <w:rPr>
                <w:rFonts w:cstheme="minorHAnsi"/>
                <w:color w:val="1265BE"/>
              </w:rPr>
              <w:t>Education</w:t>
            </w:r>
          </w:p>
          <w:bookmarkEnd w:id="0"/>
          <w:bookmarkEnd w:id="1"/>
          <w:p w14:paraId="5C4ECA5D" w14:textId="77777777" w:rsidR="0054697F" w:rsidRPr="008926E8" w:rsidRDefault="00FD594B" w:rsidP="0057534A">
            <w:pPr>
              <w:pStyle w:val="TextLeft"/>
              <w:rPr>
                <w:rFonts w:cstheme="minorHAnsi"/>
                <w:sz w:val="20"/>
                <w:szCs w:val="20"/>
              </w:rPr>
            </w:pPr>
            <w:r w:rsidRPr="008926E8">
              <w:rPr>
                <w:rFonts w:cstheme="minorHAnsi"/>
                <w:b/>
                <w:sz w:val="20"/>
                <w:szCs w:val="20"/>
              </w:rPr>
              <w:t>SUNY Stony Brook:</w:t>
            </w:r>
            <w:r w:rsidRPr="008926E8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5B626AE" w14:textId="77777777" w:rsidR="00367461" w:rsidRPr="008926E8" w:rsidRDefault="00FD594B" w:rsidP="0057534A">
            <w:pPr>
              <w:pStyle w:val="TextLeft"/>
              <w:rPr>
                <w:rFonts w:cstheme="minorHAnsi"/>
                <w:sz w:val="20"/>
                <w:szCs w:val="20"/>
              </w:rPr>
            </w:pPr>
            <w:r w:rsidRPr="008926E8">
              <w:rPr>
                <w:rFonts w:cstheme="minorHAnsi"/>
                <w:sz w:val="20"/>
                <w:szCs w:val="20"/>
              </w:rPr>
              <w:t>BS Business Studies</w:t>
            </w:r>
          </w:p>
          <w:p w14:paraId="47F6B355" w14:textId="77777777" w:rsidR="00FD594B" w:rsidRPr="008926E8" w:rsidRDefault="00FD594B" w:rsidP="0057534A">
            <w:pPr>
              <w:pStyle w:val="TextLeft"/>
              <w:rPr>
                <w:rFonts w:cstheme="minorHAnsi"/>
                <w:sz w:val="20"/>
                <w:szCs w:val="20"/>
              </w:rPr>
            </w:pPr>
            <w:r w:rsidRPr="008926E8">
              <w:rPr>
                <w:rFonts w:cstheme="minorHAnsi"/>
                <w:sz w:val="20"/>
                <w:szCs w:val="20"/>
              </w:rPr>
              <w:t xml:space="preserve">BS </w:t>
            </w:r>
            <w:r w:rsidR="0054697F" w:rsidRPr="008926E8">
              <w:rPr>
                <w:rFonts w:cstheme="minorHAnsi"/>
                <w:sz w:val="20"/>
                <w:szCs w:val="20"/>
              </w:rPr>
              <w:t>Environmental</w:t>
            </w:r>
            <w:r w:rsidRPr="008926E8">
              <w:rPr>
                <w:rFonts w:cstheme="minorHAnsi"/>
                <w:sz w:val="20"/>
                <w:szCs w:val="20"/>
              </w:rPr>
              <w:t xml:space="preserve"> Studies </w:t>
            </w:r>
          </w:p>
          <w:p w14:paraId="5E4AA0B7" w14:textId="77777777" w:rsidR="00367461" w:rsidRPr="008926E8" w:rsidRDefault="00367461" w:rsidP="00367461">
            <w:pPr>
              <w:pStyle w:val="TextLeft"/>
              <w:rPr>
                <w:rFonts w:cstheme="minorHAnsi"/>
                <w:b/>
                <w:sz w:val="20"/>
                <w:szCs w:val="20"/>
              </w:rPr>
            </w:pPr>
            <w:r w:rsidRPr="008926E8">
              <w:rPr>
                <w:rFonts w:cstheme="minorHAnsi"/>
                <w:sz w:val="20"/>
                <w:szCs w:val="20"/>
              </w:rPr>
              <w:t>Graduated August 2016</w:t>
            </w:r>
          </w:p>
          <w:p w14:paraId="3F8B727B" w14:textId="77777777" w:rsidR="005C7B0D" w:rsidRPr="008926E8" w:rsidRDefault="00FD594B" w:rsidP="0057534A">
            <w:pPr>
              <w:pStyle w:val="TextLeft"/>
              <w:rPr>
                <w:rFonts w:cstheme="minorHAnsi"/>
                <w:sz w:val="20"/>
                <w:szCs w:val="20"/>
              </w:rPr>
            </w:pPr>
            <w:r w:rsidRPr="008926E8">
              <w:rPr>
                <w:rFonts w:cstheme="minorHAnsi"/>
                <w:b/>
                <w:sz w:val="20"/>
                <w:szCs w:val="20"/>
              </w:rPr>
              <w:t>Galvanize</w:t>
            </w:r>
            <w:r w:rsidRPr="008926E8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70046857" w14:textId="67FF1311" w:rsidR="00FD594B" w:rsidRPr="008926E8" w:rsidRDefault="00FD594B" w:rsidP="0057534A">
            <w:pPr>
              <w:pStyle w:val="TextLeft"/>
              <w:rPr>
                <w:rFonts w:cstheme="minorHAnsi"/>
              </w:rPr>
            </w:pPr>
            <w:r w:rsidRPr="008926E8">
              <w:rPr>
                <w:rFonts w:cstheme="minorHAnsi"/>
                <w:sz w:val="20"/>
                <w:szCs w:val="20"/>
              </w:rPr>
              <w:t>Post-Secondary Certificate in Web Developmen</w:t>
            </w:r>
            <w:r w:rsidRPr="008926E8">
              <w:rPr>
                <w:rFonts w:cstheme="minorHAnsi"/>
              </w:rPr>
              <w:t>t</w:t>
            </w:r>
          </w:p>
          <w:p w14:paraId="3CFBAAD6" w14:textId="1DD59DD9" w:rsidR="00A1431C" w:rsidRPr="008926E8" w:rsidRDefault="00367461" w:rsidP="00A1431C">
            <w:pPr>
              <w:pStyle w:val="TextLeft"/>
              <w:rPr>
                <w:rFonts w:cstheme="minorHAnsi"/>
                <w:sz w:val="20"/>
                <w:szCs w:val="20"/>
              </w:rPr>
            </w:pPr>
            <w:r w:rsidRPr="008926E8">
              <w:rPr>
                <w:rFonts w:cstheme="minorHAnsi"/>
                <w:sz w:val="20"/>
                <w:szCs w:val="20"/>
              </w:rPr>
              <w:t>Graduated September 2018</w:t>
            </w:r>
          </w:p>
          <w:p w14:paraId="1B6E9862" w14:textId="18AFFF63" w:rsidR="00367461" w:rsidRPr="008926E8" w:rsidRDefault="00AB255D" w:rsidP="00A1431C">
            <w:pPr>
              <w:pStyle w:val="Heading1"/>
              <w:rPr>
                <w:rFonts w:asciiTheme="minorHAnsi" w:hAnsiTheme="minorHAnsi" w:cstheme="minorHAnsi"/>
                <w:color w:val="1265BE"/>
              </w:rPr>
            </w:pPr>
            <w:r w:rsidRPr="008926E8">
              <w:rPr>
                <w:rFonts w:asciiTheme="minorHAnsi" w:hAnsiTheme="minorHAnsi" w:cstheme="minorHAnsi"/>
                <w:color w:val="1265BE"/>
              </w:rPr>
              <w:t>Volunteering</w:t>
            </w:r>
          </w:p>
          <w:p w14:paraId="3072CB99" w14:textId="39ED03D1" w:rsidR="000E1D44" w:rsidRPr="008926E8" w:rsidRDefault="00A1431C" w:rsidP="000741A5">
            <w:pPr>
              <w:pStyle w:val="TextLeft"/>
              <w:rPr>
                <w:b/>
              </w:rPr>
            </w:pPr>
            <w:r w:rsidRPr="008926E8">
              <w:rPr>
                <w:b/>
                <w:sz w:val="20"/>
                <w:szCs w:val="20"/>
              </w:rPr>
              <w:t>We Connect the Dots</w:t>
            </w:r>
            <w:r w:rsidR="00405F20" w:rsidRPr="008926E8">
              <w:rPr>
                <w:b/>
                <w:sz w:val="20"/>
                <w:szCs w:val="20"/>
              </w:rPr>
              <w:t xml:space="preserve"> (WCTD.org)</w:t>
            </w:r>
            <w:r w:rsidR="000741A5" w:rsidRPr="008926E8">
              <w:rPr>
                <w:b/>
              </w:rPr>
              <w:t>:</w:t>
            </w:r>
          </w:p>
          <w:p w14:paraId="5A8F5DC7" w14:textId="16EE282D" w:rsidR="00A1431C" w:rsidRPr="008926E8" w:rsidRDefault="00A1431C" w:rsidP="000741A5">
            <w:pPr>
              <w:pStyle w:val="TextLeft"/>
              <w:rPr>
                <w:sz w:val="20"/>
                <w:szCs w:val="20"/>
              </w:rPr>
            </w:pPr>
            <w:r w:rsidRPr="008926E8">
              <w:rPr>
                <w:sz w:val="20"/>
                <w:szCs w:val="20"/>
              </w:rPr>
              <w:t>Teach</w:t>
            </w:r>
            <w:r w:rsidR="00405F20" w:rsidRPr="008926E8">
              <w:rPr>
                <w:sz w:val="20"/>
                <w:szCs w:val="20"/>
              </w:rPr>
              <w:t>ing</w:t>
            </w:r>
            <w:r w:rsidRPr="008926E8">
              <w:rPr>
                <w:sz w:val="20"/>
                <w:szCs w:val="20"/>
              </w:rPr>
              <w:t xml:space="preserve"> </w:t>
            </w:r>
            <w:r w:rsidR="00F30A15" w:rsidRPr="008926E8">
              <w:rPr>
                <w:sz w:val="20"/>
                <w:szCs w:val="20"/>
              </w:rPr>
              <w:t>software engineering</w:t>
            </w:r>
            <w:r w:rsidR="00E3191E" w:rsidRPr="008926E8">
              <w:rPr>
                <w:sz w:val="20"/>
                <w:szCs w:val="20"/>
              </w:rPr>
              <w:t>:</w:t>
            </w:r>
          </w:p>
          <w:p w14:paraId="22CBA67B" w14:textId="7CD03508" w:rsidR="00A1431C" w:rsidRPr="008926E8" w:rsidRDefault="00A1431C" w:rsidP="000741A5">
            <w:pPr>
              <w:pStyle w:val="TextLeft"/>
              <w:rPr>
                <w:i/>
                <w:sz w:val="20"/>
                <w:szCs w:val="20"/>
              </w:rPr>
            </w:pPr>
            <w:r w:rsidRPr="008926E8">
              <w:rPr>
                <w:i/>
                <w:sz w:val="20"/>
                <w:szCs w:val="20"/>
              </w:rPr>
              <w:t>Python, JS, CSS, HTML, React</w:t>
            </w:r>
          </w:p>
          <w:p w14:paraId="44BAF9CD" w14:textId="3BA3FC4D" w:rsidR="00A1431C" w:rsidRPr="008926E8" w:rsidRDefault="00A1431C" w:rsidP="000741A5">
            <w:pPr>
              <w:pStyle w:val="TextLeft"/>
              <w:rPr>
                <w:sz w:val="20"/>
                <w:szCs w:val="20"/>
              </w:rPr>
            </w:pPr>
            <w:r w:rsidRPr="008926E8">
              <w:rPr>
                <w:sz w:val="20"/>
                <w:szCs w:val="20"/>
              </w:rPr>
              <w:t>Creat</w:t>
            </w:r>
            <w:r w:rsidR="005C7B0D" w:rsidRPr="008926E8">
              <w:rPr>
                <w:sz w:val="20"/>
                <w:szCs w:val="20"/>
              </w:rPr>
              <w:t>ing</w:t>
            </w:r>
            <w:r w:rsidRPr="008926E8">
              <w:rPr>
                <w:sz w:val="20"/>
                <w:szCs w:val="20"/>
              </w:rPr>
              <w:t xml:space="preserve"> marketing materials</w:t>
            </w:r>
            <w:r w:rsidR="00E3191E" w:rsidRPr="008926E8">
              <w:rPr>
                <w:sz w:val="20"/>
                <w:szCs w:val="20"/>
              </w:rPr>
              <w:t>:</w:t>
            </w:r>
          </w:p>
          <w:p w14:paraId="5F759D9C" w14:textId="77777777" w:rsidR="007606FE" w:rsidRPr="008926E8" w:rsidRDefault="00A1431C" w:rsidP="007606FE">
            <w:pPr>
              <w:pStyle w:val="TextLeft"/>
              <w:rPr>
                <w:i/>
                <w:sz w:val="20"/>
                <w:szCs w:val="20"/>
              </w:rPr>
            </w:pPr>
            <w:r w:rsidRPr="008926E8">
              <w:rPr>
                <w:i/>
                <w:sz w:val="20"/>
                <w:szCs w:val="20"/>
              </w:rPr>
              <w:t>Adobe Illustrator &amp; InDesign</w:t>
            </w:r>
            <w:r w:rsidR="007606FE" w:rsidRPr="008926E8">
              <w:rPr>
                <w:i/>
                <w:sz w:val="20"/>
                <w:szCs w:val="20"/>
              </w:rPr>
              <w:t xml:space="preserve"> </w:t>
            </w:r>
          </w:p>
          <w:p w14:paraId="1D96D65F" w14:textId="2BF04D57" w:rsidR="00A1431C" w:rsidRPr="008926E8" w:rsidRDefault="007606FE" w:rsidP="0020182F">
            <w:pPr>
              <w:pStyle w:val="TextLeft"/>
              <w:rPr>
                <w:sz w:val="20"/>
                <w:szCs w:val="20"/>
              </w:rPr>
            </w:pPr>
            <w:r w:rsidRPr="008926E8">
              <w:rPr>
                <w:sz w:val="20"/>
                <w:szCs w:val="20"/>
              </w:rPr>
              <w:t xml:space="preserve">Volunteering Nov 2018 - </w:t>
            </w:r>
            <w:r w:rsidR="0019085E" w:rsidRPr="008926E8">
              <w:rPr>
                <w:sz w:val="20"/>
                <w:szCs w:val="20"/>
              </w:rPr>
              <w:t>Present</w:t>
            </w:r>
          </w:p>
        </w:tc>
        <w:tc>
          <w:tcPr>
            <w:tcW w:w="8023" w:type="dxa"/>
            <w:gridSpan w:val="3"/>
            <w:tcBorders>
              <w:left w:val="single" w:sz="18" w:space="0" w:color="5B9BD5" w:themeColor="accent5"/>
              <w:bottom w:val="single" w:sz="8" w:space="0" w:color="5B9BD5" w:themeColor="accent5"/>
            </w:tcBorders>
          </w:tcPr>
          <w:p w14:paraId="3EAAAF7D" w14:textId="01037D4B" w:rsidR="00A77921" w:rsidRPr="008926E8" w:rsidRDefault="00A1431C" w:rsidP="00A77921">
            <w:pPr>
              <w:pStyle w:val="Heading2"/>
              <w:rPr>
                <w:rFonts w:asciiTheme="minorHAnsi" w:hAnsiTheme="minorHAnsi" w:cstheme="minorHAnsi"/>
                <w:color w:val="1265BE"/>
              </w:rPr>
            </w:pPr>
            <w:r w:rsidRPr="008926E8">
              <w:rPr>
                <w:rFonts w:cstheme="minorHAnsi"/>
                <w:color w:val="1265BE"/>
              </w:rPr>
              <w:t>Experience</w:t>
            </w:r>
          </w:p>
          <w:p w14:paraId="351B11FF" w14:textId="77777777" w:rsidR="000E1D44" w:rsidRPr="008926E8" w:rsidRDefault="00367461" w:rsidP="000E1D44">
            <w:pPr>
              <w:pStyle w:val="SmallText"/>
              <w:rPr>
                <w:rFonts w:cstheme="minorHAnsi"/>
                <w:sz w:val="22"/>
                <w:szCs w:val="22"/>
              </w:rPr>
            </w:pPr>
            <w:r w:rsidRPr="008926E8">
              <w:rPr>
                <w:rFonts w:cstheme="minorHAnsi"/>
                <w:sz w:val="22"/>
                <w:szCs w:val="22"/>
              </w:rPr>
              <w:t xml:space="preserve">November </w:t>
            </w:r>
            <w:r w:rsidR="00FD594B" w:rsidRPr="008926E8">
              <w:rPr>
                <w:rFonts w:cstheme="minorHAnsi"/>
                <w:sz w:val="22"/>
                <w:szCs w:val="22"/>
              </w:rPr>
              <w:t>2018 - Present</w:t>
            </w:r>
          </w:p>
          <w:p w14:paraId="6A8E3754" w14:textId="1631AC5D" w:rsidR="000E1D44" w:rsidRPr="008926E8" w:rsidRDefault="00F225D8" w:rsidP="000E1D44">
            <w:pPr>
              <w:pStyle w:val="TextRight"/>
              <w:rPr>
                <w:rFonts w:cstheme="minorHAnsi"/>
                <w:b/>
                <w:szCs w:val="22"/>
              </w:rPr>
            </w:pPr>
            <w:r w:rsidRPr="008926E8">
              <w:rPr>
                <w:rFonts w:cstheme="minorHAnsi"/>
                <w:b/>
                <w:szCs w:val="22"/>
              </w:rPr>
              <w:t>Software Engineer</w:t>
            </w:r>
            <w:r w:rsidR="0057534A" w:rsidRPr="008926E8">
              <w:rPr>
                <w:rFonts w:cstheme="minorHAnsi"/>
                <w:b/>
                <w:szCs w:val="22"/>
              </w:rPr>
              <w:t xml:space="preserve"> </w:t>
            </w:r>
            <w:r w:rsidR="000E1D44" w:rsidRPr="008926E8">
              <w:rPr>
                <w:rFonts w:cstheme="minorHAnsi"/>
                <w:b/>
                <w:szCs w:val="22"/>
              </w:rPr>
              <w:t xml:space="preserve">• </w:t>
            </w:r>
            <w:r w:rsidR="00FD594B" w:rsidRPr="008926E8">
              <w:rPr>
                <w:rFonts w:cstheme="minorHAnsi"/>
                <w:b/>
                <w:szCs w:val="22"/>
              </w:rPr>
              <w:t>Nebula Academy</w:t>
            </w:r>
          </w:p>
          <w:p w14:paraId="0AAE1EAA" w14:textId="65D0FF69" w:rsidR="004C419D" w:rsidRPr="008926E8" w:rsidRDefault="0035236F" w:rsidP="004C419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374"/>
              <w:contextualSpacing w:val="0"/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</w:pPr>
            <w:r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Building and maintain </w:t>
            </w:r>
            <w:r w:rsidR="004C419D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multiple websites for Nebula Academy utilizing React, JavaScript, Firebase, and AWS</w:t>
            </w:r>
          </w:p>
          <w:p w14:paraId="705DF8A0" w14:textId="25FE3DA6" w:rsidR="005134CC" w:rsidRPr="008926E8" w:rsidRDefault="005134CC" w:rsidP="005134C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374"/>
              <w:contextualSpacing w:val="0"/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</w:pPr>
            <w:r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Educating professionals </w:t>
            </w:r>
            <w:r w:rsidR="0011359D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on</w:t>
            </w:r>
            <w:r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incorporat</w:t>
            </w:r>
            <w:r w:rsidR="0011359D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ing</w:t>
            </w:r>
            <w:r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technology into their work environment</w:t>
            </w:r>
          </w:p>
          <w:p w14:paraId="60180E6E" w14:textId="3F245851" w:rsidR="005134CC" w:rsidRPr="008926E8" w:rsidRDefault="005134CC" w:rsidP="005134C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374"/>
              <w:contextualSpacing w:val="0"/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</w:pPr>
            <w:r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Teaching </w:t>
            </w:r>
            <w:r w:rsidR="0031240B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educators</w:t>
            </w:r>
            <w:r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&amp; students</w:t>
            </w:r>
            <w:r w:rsidR="00332A24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Software Engineering</w:t>
            </w:r>
            <w:r w:rsidR="00640C6C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, </w:t>
            </w:r>
            <w:r w:rsidR="00332A24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Web Development</w:t>
            </w:r>
            <w:r w:rsidR="00640C6C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,</w:t>
            </w:r>
            <w:r w:rsidR="00332A24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</w:t>
            </w:r>
            <w:r w:rsidR="00120CEF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CSS</w:t>
            </w:r>
            <w:r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, HTML, JavaScript, Python, React</w:t>
            </w:r>
            <w:r w:rsidR="00332A24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, and more</w:t>
            </w:r>
          </w:p>
          <w:p w14:paraId="15EE78FD" w14:textId="7A4DA5C0" w:rsidR="005134CC" w:rsidRPr="008926E8" w:rsidRDefault="0054697F" w:rsidP="005134C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374"/>
              <w:contextualSpacing w:val="0"/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</w:pPr>
            <w:r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Assisting </w:t>
            </w:r>
            <w:r w:rsidR="0031240B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educators</w:t>
            </w:r>
            <w:r w:rsidR="005134CC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</w:t>
            </w:r>
            <w:r w:rsidR="0031240B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in</w:t>
            </w:r>
            <w:r w:rsidR="005134CC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implement</w:t>
            </w:r>
            <w:r w:rsidR="0035236F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ing</w:t>
            </w:r>
            <w:r w:rsidR="005134CC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coding into their classrooms</w:t>
            </w:r>
            <w:r w:rsidR="00AE650A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utilizing </w:t>
            </w:r>
            <w:r w:rsidR="00E67216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d</w:t>
            </w:r>
            <w:r w:rsidR="00AE650A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rones &amp; other hardware</w:t>
            </w:r>
          </w:p>
          <w:p w14:paraId="52F95696" w14:textId="4206E690" w:rsidR="00F95822" w:rsidRPr="008926E8" w:rsidRDefault="005134CC" w:rsidP="004C419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374"/>
              <w:contextualSpacing w:val="0"/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</w:pPr>
            <w:r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Actively working to sustain </w:t>
            </w:r>
            <w:r w:rsidR="00120CEF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our</w:t>
            </w:r>
            <w:r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associated non-for-profit, We Connect the </w:t>
            </w:r>
            <w:r w:rsidR="00640C6C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br/>
            </w:r>
            <w:r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Dots</w:t>
            </w:r>
            <w:r w:rsidR="008806FD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</w:t>
            </w:r>
          </w:p>
          <w:p w14:paraId="1DC7FA22" w14:textId="77777777" w:rsidR="004C419D" w:rsidRPr="008926E8" w:rsidRDefault="004C419D" w:rsidP="004C419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374"/>
              <w:rPr>
                <w:rFonts w:cstheme="minorHAnsi"/>
                <w:color w:val="404040" w:themeColor="text1" w:themeTint="BF"/>
                <w:sz w:val="22"/>
                <w:szCs w:val="22"/>
              </w:rPr>
            </w:pPr>
            <w:bookmarkStart w:id="2" w:name="_GoBack"/>
            <w:bookmarkEnd w:id="2"/>
          </w:p>
          <w:p w14:paraId="427BA25E" w14:textId="77777777" w:rsidR="0057534A" w:rsidRPr="008926E8" w:rsidRDefault="00367461" w:rsidP="0057534A">
            <w:pPr>
              <w:pStyle w:val="SmallText"/>
              <w:rPr>
                <w:rFonts w:cstheme="minorHAnsi"/>
                <w:sz w:val="22"/>
                <w:szCs w:val="22"/>
              </w:rPr>
            </w:pPr>
            <w:r w:rsidRPr="008926E8">
              <w:rPr>
                <w:rFonts w:cstheme="minorHAnsi"/>
                <w:sz w:val="22"/>
                <w:szCs w:val="22"/>
              </w:rPr>
              <w:t xml:space="preserve">May </w:t>
            </w:r>
            <w:r w:rsidR="00FD594B" w:rsidRPr="008926E8">
              <w:rPr>
                <w:rFonts w:cstheme="minorHAnsi"/>
                <w:sz w:val="22"/>
                <w:szCs w:val="22"/>
              </w:rPr>
              <w:t xml:space="preserve">2017 – </w:t>
            </w:r>
            <w:r w:rsidRPr="008926E8">
              <w:rPr>
                <w:rFonts w:cstheme="minorHAnsi"/>
                <w:sz w:val="22"/>
                <w:szCs w:val="22"/>
              </w:rPr>
              <w:t xml:space="preserve">January </w:t>
            </w:r>
            <w:r w:rsidR="00FD594B" w:rsidRPr="008926E8">
              <w:rPr>
                <w:rFonts w:cstheme="minorHAnsi"/>
                <w:sz w:val="22"/>
                <w:szCs w:val="22"/>
              </w:rPr>
              <w:t>2018</w:t>
            </w:r>
          </w:p>
          <w:p w14:paraId="1C10BCE1" w14:textId="77777777" w:rsidR="0057534A" w:rsidRPr="008926E8" w:rsidRDefault="00FD594B" w:rsidP="0057534A">
            <w:pPr>
              <w:pStyle w:val="TextRight"/>
              <w:rPr>
                <w:rFonts w:cstheme="minorHAnsi"/>
                <w:b/>
                <w:szCs w:val="22"/>
              </w:rPr>
            </w:pPr>
            <w:r w:rsidRPr="008926E8">
              <w:rPr>
                <w:rFonts w:cstheme="minorHAnsi"/>
                <w:b/>
                <w:szCs w:val="22"/>
              </w:rPr>
              <w:t>Recruitment Consultant</w:t>
            </w:r>
            <w:r w:rsidR="0057534A" w:rsidRPr="008926E8">
              <w:rPr>
                <w:rFonts w:cstheme="minorHAnsi"/>
                <w:b/>
                <w:szCs w:val="22"/>
              </w:rPr>
              <w:t xml:space="preserve"> • </w:t>
            </w:r>
            <w:r w:rsidR="005134CC" w:rsidRPr="008926E8">
              <w:rPr>
                <w:rFonts w:cstheme="minorHAnsi"/>
                <w:b/>
                <w:szCs w:val="22"/>
              </w:rPr>
              <w:t>FRG Technology Consulting</w:t>
            </w:r>
          </w:p>
          <w:p w14:paraId="492AB737" w14:textId="77777777" w:rsidR="005134CC" w:rsidRPr="008926E8" w:rsidRDefault="00374D6A" w:rsidP="005134C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374"/>
              <w:contextualSpacing w:val="0"/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</w:pPr>
            <w:r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Consulted clients</w:t>
            </w:r>
            <w:r w:rsidR="005134CC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</w:t>
            </w:r>
            <w:r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on</w:t>
            </w:r>
            <w:r w:rsidR="005134CC"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Big Data technologies such as AWS, AWS Redshift, Azure, MongoDB, NoSQL, Hadoop, Python &amp; more</w:t>
            </w:r>
          </w:p>
          <w:p w14:paraId="06C38AA8" w14:textId="30B961D8" w:rsidR="0035236F" w:rsidRPr="008926E8" w:rsidRDefault="005134CC" w:rsidP="0035236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374"/>
              <w:contextualSpacing w:val="0"/>
              <w:rPr>
                <w:rFonts w:cstheme="minorHAnsi"/>
                <w:i w:val="0"/>
                <w:color w:val="404040" w:themeColor="text1" w:themeTint="BF"/>
                <w:sz w:val="18"/>
              </w:rPr>
            </w:pPr>
            <w:r w:rsidRPr="008926E8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Qualified, screened, &amp; arranged interviews with candidates regarding roles</w:t>
            </w:r>
          </w:p>
        </w:tc>
      </w:tr>
      <w:tr w:rsidR="008926E8" w:rsidRPr="008926E8" w14:paraId="3511EBCB" w14:textId="77777777" w:rsidTr="006C16F3">
        <w:trPr>
          <w:trHeight w:val="2419"/>
        </w:trPr>
        <w:tc>
          <w:tcPr>
            <w:tcW w:w="3526" w:type="dxa"/>
            <w:gridSpan w:val="2"/>
            <w:tcBorders>
              <w:right w:val="single" w:sz="18" w:space="0" w:color="5B9BD5" w:themeColor="accent5"/>
            </w:tcBorders>
          </w:tcPr>
          <w:p w14:paraId="397AC7AD" w14:textId="5AB3893E" w:rsidR="000E1D44" w:rsidRPr="008926E8" w:rsidRDefault="00A1431C" w:rsidP="00A77921">
            <w:pPr>
              <w:pStyle w:val="Heading1"/>
              <w:rPr>
                <w:rFonts w:asciiTheme="minorHAnsi" w:hAnsiTheme="minorHAnsi" w:cstheme="minorHAnsi"/>
                <w:color w:val="1265BE"/>
              </w:rPr>
            </w:pPr>
            <w:r w:rsidRPr="008926E8">
              <w:rPr>
                <w:rFonts w:cstheme="minorHAnsi"/>
                <w:color w:val="1265BE"/>
              </w:rPr>
              <w:t>Key Skills</w:t>
            </w:r>
          </w:p>
          <w:p w14:paraId="364B039A" w14:textId="77777777" w:rsidR="00FD594B" w:rsidRPr="008926E8" w:rsidRDefault="00FD594B" w:rsidP="00FD594B">
            <w:pPr>
              <w:pStyle w:val="TextLeft"/>
              <w:rPr>
                <w:rFonts w:cstheme="minorHAnsi"/>
              </w:rPr>
            </w:pPr>
            <w:r w:rsidRPr="008926E8">
              <w:rPr>
                <w:rFonts w:cstheme="minorHAnsi"/>
              </w:rPr>
              <w:t>JavaScript</w:t>
            </w:r>
          </w:p>
          <w:p w14:paraId="76D5F6EB" w14:textId="77777777" w:rsidR="00FD594B" w:rsidRPr="008926E8" w:rsidRDefault="00FD594B" w:rsidP="0057534A">
            <w:pPr>
              <w:pStyle w:val="TextLeft"/>
              <w:rPr>
                <w:rFonts w:cstheme="minorHAnsi"/>
              </w:rPr>
            </w:pPr>
            <w:r w:rsidRPr="008926E8">
              <w:rPr>
                <w:rFonts w:cstheme="minorHAnsi"/>
              </w:rPr>
              <w:t xml:space="preserve">React </w:t>
            </w:r>
          </w:p>
          <w:p w14:paraId="096E9C9F" w14:textId="77777777" w:rsidR="00FD594B" w:rsidRPr="008926E8" w:rsidRDefault="00FD594B" w:rsidP="0057534A">
            <w:pPr>
              <w:pStyle w:val="TextLeft"/>
              <w:rPr>
                <w:rFonts w:cstheme="minorHAnsi"/>
              </w:rPr>
            </w:pPr>
            <w:r w:rsidRPr="008926E8">
              <w:rPr>
                <w:rFonts w:cstheme="minorHAnsi"/>
              </w:rPr>
              <w:t xml:space="preserve">HTML </w:t>
            </w:r>
          </w:p>
          <w:p w14:paraId="737B2DFD" w14:textId="77777777" w:rsidR="000E1D44" w:rsidRPr="008926E8" w:rsidRDefault="00FD594B" w:rsidP="00FD594B">
            <w:pPr>
              <w:pStyle w:val="TextLeft"/>
              <w:rPr>
                <w:rFonts w:cstheme="minorHAnsi"/>
              </w:rPr>
            </w:pPr>
            <w:r w:rsidRPr="008926E8">
              <w:rPr>
                <w:rFonts w:cstheme="minorHAnsi"/>
              </w:rPr>
              <w:t>CSS</w:t>
            </w:r>
          </w:p>
        </w:tc>
        <w:tc>
          <w:tcPr>
            <w:tcW w:w="8023" w:type="dxa"/>
            <w:gridSpan w:val="3"/>
            <w:tcBorders>
              <w:top w:val="single" w:sz="8" w:space="0" w:color="5B9BD5" w:themeColor="accent5"/>
              <w:left w:val="single" w:sz="18" w:space="0" w:color="5B9BD5" w:themeColor="accent5"/>
              <w:bottom w:val="single" w:sz="8" w:space="0" w:color="5B9BD5" w:themeColor="accent5"/>
            </w:tcBorders>
          </w:tcPr>
          <w:p w14:paraId="57A045E2" w14:textId="69F6EE07" w:rsidR="005134CC" w:rsidRPr="008926E8" w:rsidRDefault="00F30A15" w:rsidP="005134CC">
            <w:pPr>
              <w:pStyle w:val="Heading2"/>
              <w:rPr>
                <w:rFonts w:asciiTheme="minorHAnsi" w:hAnsiTheme="minorHAnsi" w:cstheme="minorHAnsi"/>
                <w:color w:val="1265BE"/>
              </w:rPr>
            </w:pPr>
            <w:r w:rsidRPr="008926E8">
              <w:rPr>
                <w:rFonts w:asciiTheme="minorHAnsi" w:hAnsiTheme="minorHAnsi" w:cstheme="minorHAnsi"/>
                <w:color w:val="1265BE"/>
              </w:rPr>
              <w:t xml:space="preserve">Software Development </w:t>
            </w:r>
            <w:r w:rsidR="005134CC" w:rsidRPr="008926E8">
              <w:rPr>
                <w:rFonts w:asciiTheme="minorHAnsi" w:hAnsiTheme="minorHAnsi" w:cstheme="minorHAnsi"/>
                <w:color w:val="1265BE"/>
              </w:rPr>
              <w:t>Projects</w:t>
            </w:r>
          </w:p>
          <w:p w14:paraId="6C3B13CA" w14:textId="59E54531" w:rsidR="00405F20" w:rsidRPr="008926E8" w:rsidRDefault="00981B84" w:rsidP="005134CC">
            <w:pPr>
              <w:pStyle w:val="TextRight"/>
              <w:rPr>
                <w:rFonts w:ascii="Arial" w:hAnsi="Arial" w:cs="Arial"/>
                <w:szCs w:val="22"/>
              </w:rPr>
            </w:pPr>
            <w:hyperlink r:id="rId14" w:history="1">
              <w:r w:rsidR="00405F20" w:rsidRPr="00F752E1">
                <w:rPr>
                  <w:rStyle w:val="Hyperlink"/>
                  <w:rFonts w:ascii="Arial" w:hAnsi="Arial" w:cs="Arial"/>
                  <w:color w:val="404040" w:themeColor="text1" w:themeTint="BF"/>
                  <w:szCs w:val="22"/>
                </w:rPr>
                <w:t>NebulaAcademy.com</w:t>
              </w:r>
            </w:hyperlink>
            <w:r w:rsidR="00405F20" w:rsidRPr="00F752E1">
              <w:rPr>
                <w:rFonts w:ascii="Arial" w:hAnsi="Arial" w:cs="Arial"/>
                <w:szCs w:val="22"/>
              </w:rPr>
              <w:t xml:space="preserve"> </w:t>
            </w:r>
            <w:r w:rsidR="00405F20" w:rsidRPr="008926E8">
              <w:rPr>
                <w:rFonts w:ascii="Arial" w:hAnsi="Arial" w:cs="Arial"/>
                <w:szCs w:val="22"/>
              </w:rPr>
              <w:t xml:space="preserve">– </w:t>
            </w:r>
            <w:r w:rsidR="00405F20" w:rsidRPr="008926E8">
              <w:rPr>
                <w:rFonts w:ascii="Arial" w:hAnsi="Arial" w:cs="Arial"/>
                <w:w w:val="105"/>
                <w:szCs w:val="22"/>
              </w:rPr>
              <w:t>React, Bootstrap, &amp; AWS</w:t>
            </w:r>
          </w:p>
          <w:p w14:paraId="3634C73A" w14:textId="4219A0D0" w:rsidR="00640C6C" w:rsidRPr="008926E8" w:rsidRDefault="00981B84" w:rsidP="005134CC">
            <w:pPr>
              <w:pStyle w:val="TextRight"/>
              <w:rPr>
                <w:rFonts w:ascii="Arial" w:hAnsi="Arial" w:cs="Arial"/>
                <w:szCs w:val="22"/>
              </w:rPr>
            </w:pPr>
            <w:hyperlink r:id="rId15" w:history="1">
              <w:r w:rsidR="00640C6C" w:rsidRPr="008926E8">
                <w:rPr>
                  <w:rStyle w:val="Hyperlink"/>
                  <w:rFonts w:ascii="Arial" w:hAnsi="Arial" w:cs="Arial"/>
                  <w:color w:val="404040" w:themeColor="text1" w:themeTint="BF"/>
                  <w:szCs w:val="22"/>
                </w:rPr>
                <w:t>Code.NebulaAcademy.com</w:t>
              </w:r>
            </w:hyperlink>
            <w:r w:rsidR="00640C6C" w:rsidRPr="008926E8">
              <w:rPr>
                <w:rFonts w:ascii="Arial" w:hAnsi="Arial" w:cs="Arial"/>
                <w:szCs w:val="22"/>
              </w:rPr>
              <w:t xml:space="preserve"> </w:t>
            </w:r>
            <w:r w:rsidR="00640C6C" w:rsidRPr="008926E8">
              <w:rPr>
                <w:rFonts w:ascii="Arial" w:hAnsi="Arial" w:cs="Arial"/>
                <w:w w:val="105"/>
                <w:szCs w:val="22"/>
              </w:rPr>
              <w:t xml:space="preserve">– React, Bootstrap, &amp; </w:t>
            </w:r>
            <w:r w:rsidR="00405F20" w:rsidRPr="008926E8">
              <w:rPr>
                <w:rFonts w:ascii="Arial" w:hAnsi="Arial" w:cs="Arial"/>
                <w:w w:val="105"/>
                <w:szCs w:val="22"/>
              </w:rPr>
              <w:t>AWS</w:t>
            </w:r>
          </w:p>
          <w:p w14:paraId="05F81AA3" w14:textId="4BD51118" w:rsidR="00640C6C" w:rsidRPr="008926E8" w:rsidRDefault="00981B84" w:rsidP="005134CC">
            <w:pPr>
              <w:pStyle w:val="TextRight"/>
              <w:rPr>
                <w:rFonts w:ascii="Arial" w:hAnsi="Arial" w:cs="Arial"/>
                <w:w w:val="105"/>
                <w:szCs w:val="22"/>
              </w:rPr>
            </w:pPr>
            <w:hyperlink r:id="rId16" w:history="1">
              <w:r w:rsidR="00640C6C" w:rsidRPr="008926E8">
                <w:rPr>
                  <w:rStyle w:val="Hyperlink"/>
                  <w:rFonts w:ascii="Arial" w:hAnsi="Arial" w:cs="Arial"/>
                  <w:color w:val="404040" w:themeColor="text1" w:themeTint="BF"/>
                  <w:szCs w:val="22"/>
                </w:rPr>
                <w:t>AWS.NebulaAcademy.com</w:t>
              </w:r>
            </w:hyperlink>
            <w:r w:rsidR="00640C6C" w:rsidRPr="008926E8">
              <w:rPr>
                <w:rFonts w:ascii="Arial" w:hAnsi="Arial" w:cs="Arial"/>
                <w:szCs w:val="22"/>
              </w:rPr>
              <w:t xml:space="preserve"> </w:t>
            </w:r>
            <w:r w:rsidR="00640C6C" w:rsidRPr="008926E8">
              <w:rPr>
                <w:rFonts w:ascii="Arial" w:hAnsi="Arial" w:cs="Arial"/>
                <w:w w:val="105"/>
                <w:szCs w:val="22"/>
              </w:rPr>
              <w:t xml:space="preserve">– React, Bootstrap, &amp; </w:t>
            </w:r>
            <w:r w:rsidR="00405F20" w:rsidRPr="008926E8">
              <w:rPr>
                <w:rFonts w:ascii="Arial" w:hAnsi="Arial" w:cs="Arial"/>
                <w:w w:val="105"/>
                <w:szCs w:val="22"/>
              </w:rPr>
              <w:t>AWS</w:t>
            </w:r>
          </w:p>
          <w:p w14:paraId="5FCF8FDE" w14:textId="50D5A8AC" w:rsidR="00405F20" w:rsidRPr="008926E8" w:rsidRDefault="00981B84" w:rsidP="00405F20">
            <w:pPr>
              <w:pStyle w:val="TextRight"/>
              <w:rPr>
                <w:rFonts w:ascii="Arial" w:hAnsi="Arial" w:cs="Arial"/>
                <w:w w:val="105"/>
                <w:szCs w:val="22"/>
              </w:rPr>
            </w:pPr>
            <w:hyperlink r:id="rId17" w:history="1">
              <w:r w:rsidR="00405F20" w:rsidRPr="008926E8">
                <w:rPr>
                  <w:rStyle w:val="Hyperlink"/>
                  <w:rFonts w:ascii="Arial" w:hAnsi="Arial" w:cs="Arial"/>
                  <w:color w:val="404040" w:themeColor="text1" w:themeTint="BF"/>
                  <w:szCs w:val="22"/>
                </w:rPr>
                <w:t>CSTeach.NebulaAcademy.com</w:t>
              </w:r>
            </w:hyperlink>
            <w:r w:rsidR="00405F20" w:rsidRPr="008926E8">
              <w:rPr>
                <w:rFonts w:ascii="Arial" w:hAnsi="Arial" w:cs="Arial"/>
                <w:szCs w:val="22"/>
              </w:rPr>
              <w:t xml:space="preserve"> </w:t>
            </w:r>
            <w:r w:rsidR="00405F20" w:rsidRPr="008926E8">
              <w:rPr>
                <w:rFonts w:ascii="Arial" w:hAnsi="Arial" w:cs="Arial"/>
                <w:w w:val="105"/>
                <w:szCs w:val="22"/>
              </w:rPr>
              <w:t xml:space="preserve">– React, Bootstrap, &amp; AWS </w:t>
            </w:r>
          </w:p>
          <w:p w14:paraId="3AA5DC6C" w14:textId="50C08D43" w:rsidR="005134CC" w:rsidRPr="008926E8" w:rsidRDefault="00981B84" w:rsidP="005134CC">
            <w:pPr>
              <w:pStyle w:val="TextRight"/>
              <w:rPr>
                <w:rFonts w:ascii="Arial" w:hAnsi="Arial" w:cs="Arial"/>
                <w:w w:val="105"/>
                <w:szCs w:val="22"/>
              </w:rPr>
            </w:pPr>
            <w:hyperlink r:id="rId18" w:history="1">
              <w:r w:rsidR="005134CC" w:rsidRPr="008926E8">
                <w:rPr>
                  <w:rStyle w:val="Hyperlink"/>
                  <w:rFonts w:ascii="Arial" w:hAnsi="Arial" w:cs="Arial"/>
                  <w:color w:val="404040" w:themeColor="text1" w:themeTint="BF"/>
                  <w:w w:val="105"/>
                  <w:szCs w:val="22"/>
                </w:rPr>
                <w:t>VideoSync.co</w:t>
              </w:r>
            </w:hyperlink>
            <w:r w:rsidR="005134CC" w:rsidRPr="008926E8">
              <w:rPr>
                <w:rFonts w:ascii="Arial" w:hAnsi="Arial" w:cs="Arial"/>
                <w:w w:val="105"/>
                <w:szCs w:val="22"/>
              </w:rPr>
              <w:t xml:space="preserve"> – React, Bootstrap, Firebase, </w:t>
            </w:r>
            <w:proofErr w:type="spellStart"/>
            <w:r w:rsidR="005134CC" w:rsidRPr="008926E8">
              <w:rPr>
                <w:rFonts w:ascii="Arial" w:hAnsi="Arial" w:cs="Arial"/>
                <w:w w:val="105"/>
                <w:szCs w:val="22"/>
              </w:rPr>
              <w:t>Auth</w:t>
            </w:r>
            <w:proofErr w:type="spellEnd"/>
            <w:r w:rsidR="005134CC" w:rsidRPr="008926E8">
              <w:rPr>
                <w:rFonts w:ascii="Arial" w:hAnsi="Arial" w:cs="Arial"/>
                <w:w w:val="105"/>
                <w:szCs w:val="22"/>
              </w:rPr>
              <w:t xml:space="preserve">, </w:t>
            </w:r>
            <w:proofErr w:type="spellStart"/>
            <w:r w:rsidR="005134CC" w:rsidRPr="008926E8">
              <w:rPr>
                <w:rFonts w:ascii="Arial" w:hAnsi="Arial" w:cs="Arial"/>
                <w:w w:val="105"/>
                <w:szCs w:val="22"/>
              </w:rPr>
              <w:t>Knex</w:t>
            </w:r>
            <w:proofErr w:type="spellEnd"/>
            <w:r w:rsidR="005134CC" w:rsidRPr="008926E8">
              <w:rPr>
                <w:rFonts w:ascii="Arial" w:hAnsi="Arial" w:cs="Arial"/>
                <w:w w:val="105"/>
                <w:szCs w:val="22"/>
              </w:rPr>
              <w:t>, &amp; Express</w:t>
            </w:r>
          </w:p>
          <w:p w14:paraId="1F810E65" w14:textId="06FEC7A0" w:rsidR="000E1D44" w:rsidRPr="008926E8" w:rsidRDefault="00981B84" w:rsidP="005134CC">
            <w:pPr>
              <w:pStyle w:val="TextRight"/>
              <w:rPr>
                <w:rFonts w:cstheme="minorHAnsi"/>
                <w:w w:val="105"/>
                <w:szCs w:val="22"/>
              </w:rPr>
            </w:pPr>
            <w:hyperlink r:id="rId19" w:history="1">
              <w:r w:rsidR="005134CC" w:rsidRPr="008926E8">
                <w:rPr>
                  <w:rStyle w:val="Hyperlink"/>
                  <w:rFonts w:ascii="Arial" w:hAnsi="Arial" w:cs="Arial"/>
                  <w:color w:val="404040" w:themeColor="text1" w:themeTint="BF"/>
                  <w:w w:val="105"/>
                  <w:szCs w:val="22"/>
                </w:rPr>
                <w:t>University Matcher</w:t>
              </w:r>
            </w:hyperlink>
            <w:r w:rsidR="005134CC" w:rsidRPr="008926E8">
              <w:rPr>
                <w:rFonts w:cstheme="minorHAnsi"/>
                <w:w w:val="105"/>
                <w:szCs w:val="22"/>
              </w:rPr>
              <w:t xml:space="preserve"> – Express, </w:t>
            </w:r>
            <w:proofErr w:type="spellStart"/>
            <w:r w:rsidR="005134CC" w:rsidRPr="008926E8">
              <w:rPr>
                <w:rFonts w:cstheme="minorHAnsi"/>
                <w:w w:val="105"/>
                <w:szCs w:val="22"/>
              </w:rPr>
              <w:t>Axios</w:t>
            </w:r>
            <w:proofErr w:type="spellEnd"/>
            <w:r w:rsidR="005134CC" w:rsidRPr="008926E8">
              <w:rPr>
                <w:rFonts w:cstheme="minorHAnsi"/>
                <w:w w:val="105"/>
                <w:szCs w:val="22"/>
              </w:rPr>
              <w:t>, PostgreSQL, &amp; NodeJS</w:t>
            </w:r>
          </w:p>
        </w:tc>
      </w:tr>
      <w:tr w:rsidR="008926E8" w:rsidRPr="008926E8" w14:paraId="2BB735F6" w14:textId="77777777" w:rsidTr="006C16F3">
        <w:trPr>
          <w:trHeight w:val="1078"/>
        </w:trPr>
        <w:tc>
          <w:tcPr>
            <w:tcW w:w="3526" w:type="dxa"/>
            <w:gridSpan w:val="2"/>
            <w:tcBorders>
              <w:right w:val="single" w:sz="18" w:space="0" w:color="5B9BD5" w:themeColor="accent5"/>
            </w:tcBorders>
          </w:tcPr>
          <w:p w14:paraId="0B8F9FF1" w14:textId="77777777" w:rsidR="000E1D44" w:rsidRPr="008926E8" w:rsidRDefault="000E1D44">
            <w:pPr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8023" w:type="dxa"/>
            <w:gridSpan w:val="3"/>
            <w:tcBorders>
              <w:left w:val="single" w:sz="18" w:space="0" w:color="5B9BD5" w:themeColor="accent5"/>
              <w:bottom w:val="single" w:sz="8" w:space="0" w:color="5B9BD5" w:themeColor="accent5"/>
            </w:tcBorders>
          </w:tcPr>
          <w:p w14:paraId="1FF7A82F" w14:textId="77777777" w:rsidR="00FD1DA2" w:rsidRPr="008926E8" w:rsidRDefault="005134CC" w:rsidP="00A859AA">
            <w:pPr>
              <w:pStyle w:val="Heading2"/>
              <w:rPr>
                <w:color w:val="1265BE"/>
                <w:w w:val="105"/>
              </w:rPr>
            </w:pPr>
            <w:r w:rsidRPr="008926E8">
              <w:rPr>
                <w:color w:val="1265BE"/>
              </w:rPr>
              <w:t>Hobbies</w:t>
            </w:r>
          </w:p>
          <w:p w14:paraId="7AFBDF6C" w14:textId="0F713593" w:rsidR="005134CC" w:rsidRPr="008926E8" w:rsidRDefault="005134CC" w:rsidP="005134CC">
            <w:pPr>
              <w:rPr>
                <w:rFonts w:cstheme="minorHAnsi"/>
                <w:color w:val="404040" w:themeColor="text1" w:themeTint="BF"/>
                <w:sz w:val="22"/>
                <w:szCs w:val="22"/>
              </w:rPr>
            </w:pPr>
            <w:r w:rsidRPr="008926E8">
              <w:rPr>
                <w:rFonts w:cstheme="minorHAnsi"/>
                <w:color w:val="404040" w:themeColor="text1" w:themeTint="BF"/>
                <w:w w:val="105"/>
                <w:sz w:val="22"/>
                <w:szCs w:val="22"/>
              </w:rPr>
              <w:t>Soccer, mountain biking,</w:t>
            </w:r>
            <w:r w:rsidR="00D14093" w:rsidRPr="008926E8">
              <w:rPr>
                <w:rFonts w:cstheme="minorHAnsi"/>
                <w:color w:val="404040" w:themeColor="text1" w:themeTint="BF"/>
                <w:w w:val="105"/>
                <w:sz w:val="22"/>
                <w:szCs w:val="22"/>
              </w:rPr>
              <w:t xml:space="preserve"> </w:t>
            </w:r>
            <w:r w:rsidR="00640C6C" w:rsidRPr="008926E8">
              <w:rPr>
                <w:rFonts w:cstheme="minorHAnsi"/>
                <w:color w:val="404040" w:themeColor="text1" w:themeTint="BF"/>
                <w:w w:val="105"/>
                <w:sz w:val="22"/>
                <w:szCs w:val="22"/>
              </w:rPr>
              <w:t>learning</w:t>
            </w:r>
            <w:r w:rsidR="00D14093" w:rsidRPr="008926E8">
              <w:rPr>
                <w:rFonts w:cstheme="minorHAnsi"/>
                <w:color w:val="404040" w:themeColor="text1" w:themeTint="BF"/>
                <w:w w:val="105"/>
                <w:sz w:val="22"/>
                <w:szCs w:val="22"/>
              </w:rPr>
              <w:t xml:space="preserve"> new tech,</w:t>
            </w:r>
            <w:r w:rsidRPr="008926E8">
              <w:rPr>
                <w:rFonts w:cstheme="minorHAnsi"/>
                <w:color w:val="404040" w:themeColor="text1" w:themeTint="BF"/>
                <w:w w:val="105"/>
                <w:sz w:val="22"/>
                <w:szCs w:val="22"/>
              </w:rPr>
              <w:t xml:space="preserve"> travel, visiting famil</w:t>
            </w:r>
            <w:r w:rsidR="00F7548B" w:rsidRPr="008926E8">
              <w:rPr>
                <w:rFonts w:cstheme="minorHAnsi"/>
                <w:color w:val="404040" w:themeColor="text1" w:themeTint="BF"/>
                <w:w w:val="105"/>
                <w:sz w:val="22"/>
                <w:szCs w:val="22"/>
              </w:rPr>
              <w:t>y, and</w:t>
            </w:r>
            <w:r w:rsidRPr="008926E8">
              <w:rPr>
                <w:rFonts w:cstheme="minorHAnsi"/>
                <w:color w:val="404040" w:themeColor="text1" w:themeTint="BF"/>
                <w:w w:val="105"/>
                <w:sz w:val="22"/>
                <w:szCs w:val="22"/>
              </w:rPr>
              <w:t xml:space="preserve"> friend</w:t>
            </w:r>
            <w:r w:rsidR="003E4858" w:rsidRPr="008926E8">
              <w:rPr>
                <w:rFonts w:cstheme="minorHAnsi"/>
                <w:color w:val="404040" w:themeColor="text1" w:themeTint="BF"/>
                <w:w w:val="105"/>
                <w:sz w:val="22"/>
                <w:szCs w:val="22"/>
              </w:rPr>
              <w:t>s</w:t>
            </w:r>
            <w:r w:rsidR="002463E2" w:rsidRPr="008926E8">
              <w:rPr>
                <w:rFonts w:cstheme="minorHAnsi"/>
                <w:color w:val="404040" w:themeColor="text1" w:themeTint="BF"/>
                <w:w w:val="105"/>
                <w:sz w:val="22"/>
                <w:szCs w:val="22"/>
              </w:rPr>
              <w:t>.</w:t>
            </w:r>
          </w:p>
        </w:tc>
      </w:tr>
      <w:tr w:rsidR="008926E8" w:rsidRPr="008926E8" w14:paraId="4A4FB6F5" w14:textId="77777777" w:rsidTr="006C16F3">
        <w:trPr>
          <w:trHeight w:val="358"/>
        </w:trPr>
        <w:tc>
          <w:tcPr>
            <w:tcW w:w="3526" w:type="dxa"/>
            <w:gridSpan w:val="2"/>
            <w:tcBorders>
              <w:right w:val="single" w:sz="18" w:space="0" w:color="5B9BD5" w:themeColor="accent5"/>
            </w:tcBorders>
          </w:tcPr>
          <w:p w14:paraId="2E9DDE6F" w14:textId="77777777" w:rsidR="000E1D44" w:rsidRPr="008926E8" w:rsidRDefault="000E1D44">
            <w:pPr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8023" w:type="dxa"/>
            <w:gridSpan w:val="3"/>
            <w:tcBorders>
              <w:left w:val="single" w:sz="18" w:space="0" w:color="5B9BD5" w:themeColor="accent5"/>
            </w:tcBorders>
          </w:tcPr>
          <w:p w14:paraId="796B0769" w14:textId="014074A4" w:rsidR="000E1D44" w:rsidRPr="008926E8" w:rsidRDefault="00A1431C" w:rsidP="00A77921">
            <w:pPr>
              <w:pStyle w:val="Heading2"/>
              <w:rPr>
                <w:rFonts w:asciiTheme="minorHAnsi" w:hAnsiTheme="minorHAnsi" w:cstheme="minorHAnsi"/>
                <w:color w:val="1265BE"/>
              </w:rPr>
            </w:pPr>
            <w:r w:rsidRPr="008926E8">
              <w:rPr>
                <w:rFonts w:cstheme="minorHAnsi"/>
                <w:color w:val="1265BE"/>
              </w:rPr>
              <w:t>References</w:t>
            </w:r>
          </w:p>
          <w:p w14:paraId="1A08451A" w14:textId="77777777" w:rsidR="000E1D44" w:rsidRPr="008926E8" w:rsidRDefault="00F95822" w:rsidP="0057534A">
            <w:pPr>
              <w:pStyle w:val="TextRight"/>
              <w:rPr>
                <w:rFonts w:cstheme="minorHAnsi"/>
              </w:rPr>
            </w:pPr>
            <w:r w:rsidRPr="008926E8">
              <w:rPr>
                <w:rFonts w:cstheme="minorHAnsi"/>
                <w:w w:val="105"/>
              </w:rPr>
              <w:t>Available Upon Request</w:t>
            </w:r>
          </w:p>
        </w:tc>
      </w:tr>
    </w:tbl>
    <w:p w14:paraId="6F2ABDE7" w14:textId="77777777" w:rsidR="00C55D85" w:rsidRPr="008926E8" w:rsidRDefault="00C55D85" w:rsidP="004C419D">
      <w:pPr>
        <w:rPr>
          <w:color w:val="404040" w:themeColor="text1" w:themeTint="BF"/>
        </w:rPr>
      </w:pPr>
    </w:p>
    <w:sectPr w:rsidR="00C55D85" w:rsidRPr="008926E8" w:rsidSect="00F82836">
      <w:pgSz w:w="12240" w:h="15840" w:code="1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0FAA8" w14:textId="77777777" w:rsidR="00981B84" w:rsidRDefault="00981B84" w:rsidP="00F316AD">
      <w:r>
        <w:separator/>
      </w:r>
    </w:p>
  </w:endnote>
  <w:endnote w:type="continuationSeparator" w:id="0">
    <w:p w14:paraId="488884EC" w14:textId="77777777" w:rsidR="00981B84" w:rsidRDefault="00981B84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8F550" w14:textId="77777777" w:rsidR="00981B84" w:rsidRDefault="00981B84" w:rsidP="00F316AD">
      <w:r>
        <w:separator/>
      </w:r>
    </w:p>
  </w:footnote>
  <w:footnote w:type="continuationSeparator" w:id="0">
    <w:p w14:paraId="7FE9EAF9" w14:textId="77777777" w:rsidR="00981B84" w:rsidRDefault="00981B84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B2A9C"/>
    <w:multiLevelType w:val="hybridMultilevel"/>
    <w:tmpl w:val="CF46411E"/>
    <w:styleLink w:val="ImportedStyle1"/>
    <w:lvl w:ilvl="0" w:tplc="79EA796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3C0D2DA">
      <w:start w:val="1"/>
      <w:numFmt w:val="bullet"/>
      <w:lvlText w:val="•"/>
      <w:lvlJc w:val="left"/>
      <w:pPr>
        <w:ind w:left="111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1E254A2">
      <w:start w:val="1"/>
      <w:numFmt w:val="bullet"/>
      <w:lvlText w:val="•"/>
      <w:lvlJc w:val="left"/>
      <w:pPr>
        <w:ind w:left="183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44C31A8">
      <w:start w:val="1"/>
      <w:numFmt w:val="bullet"/>
      <w:lvlText w:val="•"/>
      <w:lvlJc w:val="left"/>
      <w:pPr>
        <w:ind w:left="255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FB42812">
      <w:start w:val="1"/>
      <w:numFmt w:val="bullet"/>
      <w:lvlText w:val="•"/>
      <w:lvlJc w:val="left"/>
      <w:pPr>
        <w:ind w:left="327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15ECF8A">
      <w:start w:val="1"/>
      <w:numFmt w:val="bullet"/>
      <w:lvlText w:val="•"/>
      <w:lvlJc w:val="left"/>
      <w:pPr>
        <w:ind w:left="399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BECD2DE">
      <w:start w:val="1"/>
      <w:numFmt w:val="bullet"/>
      <w:lvlText w:val="•"/>
      <w:lvlJc w:val="left"/>
      <w:pPr>
        <w:ind w:left="471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7AAA11C">
      <w:start w:val="1"/>
      <w:numFmt w:val="bullet"/>
      <w:lvlText w:val="•"/>
      <w:lvlJc w:val="left"/>
      <w:pPr>
        <w:ind w:left="543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7C963C">
      <w:start w:val="1"/>
      <w:numFmt w:val="bullet"/>
      <w:lvlText w:val="•"/>
      <w:lvlJc w:val="left"/>
      <w:pPr>
        <w:ind w:left="615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EF840E9"/>
    <w:multiLevelType w:val="hybridMultilevel"/>
    <w:tmpl w:val="CF46411E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4B"/>
    <w:rsid w:val="00061116"/>
    <w:rsid w:val="000741A5"/>
    <w:rsid w:val="000A14F8"/>
    <w:rsid w:val="000E1D44"/>
    <w:rsid w:val="00111029"/>
    <w:rsid w:val="0011359D"/>
    <w:rsid w:val="00120CEF"/>
    <w:rsid w:val="001721C1"/>
    <w:rsid w:val="0019085E"/>
    <w:rsid w:val="0020182F"/>
    <w:rsid w:val="00203450"/>
    <w:rsid w:val="0020696E"/>
    <w:rsid w:val="002356A2"/>
    <w:rsid w:val="002463E2"/>
    <w:rsid w:val="00264C53"/>
    <w:rsid w:val="00283F24"/>
    <w:rsid w:val="002D12DA"/>
    <w:rsid w:val="003019B2"/>
    <w:rsid w:val="0031240B"/>
    <w:rsid w:val="00332A24"/>
    <w:rsid w:val="0034688D"/>
    <w:rsid w:val="0035236F"/>
    <w:rsid w:val="00367461"/>
    <w:rsid w:val="00374D6A"/>
    <w:rsid w:val="00384007"/>
    <w:rsid w:val="003A5006"/>
    <w:rsid w:val="003E4858"/>
    <w:rsid w:val="0040233B"/>
    <w:rsid w:val="00405F20"/>
    <w:rsid w:val="00433143"/>
    <w:rsid w:val="00433675"/>
    <w:rsid w:val="00434C3A"/>
    <w:rsid w:val="00463E47"/>
    <w:rsid w:val="004C4184"/>
    <w:rsid w:val="004C419D"/>
    <w:rsid w:val="00511A6E"/>
    <w:rsid w:val="005134CC"/>
    <w:rsid w:val="0054697F"/>
    <w:rsid w:val="00557AE1"/>
    <w:rsid w:val="0057534A"/>
    <w:rsid w:val="005A59EC"/>
    <w:rsid w:val="005C7802"/>
    <w:rsid w:val="005C7B0D"/>
    <w:rsid w:val="00605A5B"/>
    <w:rsid w:val="00640C6C"/>
    <w:rsid w:val="006533FA"/>
    <w:rsid w:val="006C16F3"/>
    <w:rsid w:val="006C60E6"/>
    <w:rsid w:val="006E70D3"/>
    <w:rsid w:val="007606FE"/>
    <w:rsid w:val="007B0F94"/>
    <w:rsid w:val="007D2DE0"/>
    <w:rsid w:val="008806FD"/>
    <w:rsid w:val="008926E8"/>
    <w:rsid w:val="008F5146"/>
    <w:rsid w:val="00926964"/>
    <w:rsid w:val="00981B84"/>
    <w:rsid w:val="009D19BD"/>
    <w:rsid w:val="00A1431C"/>
    <w:rsid w:val="00A61A9F"/>
    <w:rsid w:val="00A66967"/>
    <w:rsid w:val="00A77921"/>
    <w:rsid w:val="00A8378B"/>
    <w:rsid w:val="00A839AB"/>
    <w:rsid w:val="00A859AA"/>
    <w:rsid w:val="00A866F9"/>
    <w:rsid w:val="00AB255D"/>
    <w:rsid w:val="00AE650A"/>
    <w:rsid w:val="00B41FFA"/>
    <w:rsid w:val="00B575FB"/>
    <w:rsid w:val="00B73C68"/>
    <w:rsid w:val="00BE5840"/>
    <w:rsid w:val="00C1095A"/>
    <w:rsid w:val="00C55D85"/>
    <w:rsid w:val="00CA2273"/>
    <w:rsid w:val="00CD50FD"/>
    <w:rsid w:val="00CE2775"/>
    <w:rsid w:val="00D14093"/>
    <w:rsid w:val="00D47124"/>
    <w:rsid w:val="00D7181A"/>
    <w:rsid w:val="00DD5D7B"/>
    <w:rsid w:val="00E3191E"/>
    <w:rsid w:val="00E67216"/>
    <w:rsid w:val="00F225D8"/>
    <w:rsid w:val="00F30A15"/>
    <w:rsid w:val="00F316AD"/>
    <w:rsid w:val="00F3651E"/>
    <w:rsid w:val="00F4501B"/>
    <w:rsid w:val="00F752E1"/>
    <w:rsid w:val="00F7548B"/>
    <w:rsid w:val="00F82836"/>
    <w:rsid w:val="00F83741"/>
    <w:rsid w:val="00F95822"/>
    <w:rsid w:val="00FD1DA2"/>
    <w:rsid w:val="00FD594B"/>
    <w:rsid w:val="00FF1AA4"/>
    <w:rsid w:val="00F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E56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5B9BD5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5B9BD5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5B9BD5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5B9BD5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5B9BD5" w:themeColor="accent5"/>
    </w:rPr>
  </w:style>
  <w:style w:type="character" w:styleId="Hyperlink">
    <w:name w:val="Hyperlink"/>
    <w:basedOn w:val="DefaultParagraphFont"/>
    <w:uiPriority w:val="99"/>
    <w:unhideWhenUsed/>
    <w:rsid w:val="00FD1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D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34CC"/>
    <w:rPr>
      <w:color w:val="954F72" w:themeColor="followedHyperlink"/>
      <w:u w:val="single"/>
    </w:rPr>
  </w:style>
  <w:style w:type="paragraph" w:styleId="ListParagraph">
    <w:name w:val="List Paragraph"/>
    <w:basedOn w:val="Normal"/>
    <w:qFormat/>
    <w:rsid w:val="005134CC"/>
    <w:pPr>
      <w:ind w:left="720"/>
      <w:contextualSpacing/>
    </w:pPr>
    <w:rPr>
      <w:rFonts w:eastAsiaTheme="minorEastAsia"/>
      <w:i/>
      <w:iCs/>
      <w:color w:val="auto"/>
      <w:sz w:val="20"/>
      <w:szCs w:val="20"/>
    </w:rPr>
  </w:style>
  <w:style w:type="numbering" w:customStyle="1" w:styleId="ImportedStyle1">
    <w:name w:val="Imported Style 1"/>
    <w:rsid w:val="005134CC"/>
    <w:pPr>
      <w:numPr>
        <w:numId w:val="1"/>
      </w:numPr>
    </w:pPr>
  </w:style>
  <w:style w:type="paragraph" w:customStyle="1" w:styleId="66BC8CB4A4901D4CAD37CA01A24648A4">
    <w:name w:val="66BC8CB4A4901D4CAD37CA01A24648A4"/>
    <w:rsid w:val="005134C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4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450"/>
    <w:rPr>
      <w:rFonts w:ascii="Times New Roman" w:hAnsi="Times New Roman" w:cs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github.com/leaskn" TargetMode="External"/><Relationship Id="rId18" Type="http://schemas.openxmlformats.org/officeDocument/2006/relationships/hyperlink" Target="https://videosync.co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nicholas-leask/" TargetMode="External"/><Relationship Id="rId17" Type="http://schemas.openxmlformats.org/officeDocument/2006/relationships/hyperlink" Target="http://csteach.nebulaacademy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ws.nebulaacademy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eask.Nicholas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aws.nebulaacademy.com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university-matcher.surge.sh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ebulaacademy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/Library/Containers/com.microsoft.Word/Data/Library/Application%20Support/Microsoft/Office/16.0/DTS/Search/%7bB7712374-B48B-2B46-99E4-1E113D45B7CE%7dtf67351832.dotx" TargetMode="External"/></Relationships>
</file>

<file path=word/theme/theme1.xml><?xml version="1.0" encoding="utf-8"?>
<a:theme xmlns:a="http://schemas.openxmlformats.org/drawingml/2006/main" name="ModernResu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D842101-A2A0-8247-8015-2AE1CCA6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{B7712374-B48B-2B46-99E4-1E113D45B7CE}tf67351832.dotx</Template>
  <TotalTime>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2020-03-06T20:54:00Z</dcterms:created>
  <dcterms:modified xsi:type="dcterms:W3CDTF">2020-03-06T20:54:00Z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